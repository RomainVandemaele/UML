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9BB" w:rsidRDefault="009749BB" w:rsidP="009749BB">
      <w:pPr>
        <w:pStyle w:val="Titre1"/>
      </w:pPr>
      <w:r>
        <w:t>Sommaire d'identification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9749BB">
            <w:r>
              <w:t>Titre :</w:t>
            </w:r>
            <w:r w:rsidR="00130BD7">
              <w:t xml:space="preserve"> Consulter la liste des mangas</w:t>
            </w:r>
          </w:p>
        </w:tc>
        <w:tc>
          <w:tcPr>
            <w:tcW w:w="4531" w:type="dxa"/>
          </w:tcPr>
          <w:p w:rsidR="009749BB" w:rsidRDefault="009749BB">
            <w:r>
              <w:t>Type :</w:t>
            </w:r>
            <w:r w:rsidR="00130BD7">
              <w:t xml:space="preserve"> important</w:t>
            </w:r>
          </w:p>
        </w:tc>
      </w:tr>
      <w:tr w:rsidR="009749BB" w:rsidTr="00C15EB0">
        <w:tc>
          <w:tcPr>
            <w:tcW w:w="9062" w:type="dxa"/>
            <w:gridSpan w:val="2"/>
          </w:tcPr>
          <w:p w:rsidR="009749BB" w:rsidRDefault="009749BB">
            <w:r>
              <w:t>Résumé :</w:t>
            </w:r>
            <w:r w:rsidR="00130BD7">
              <w:t xml:space="preserve"> L’utilisateur regarde la liste des mangas qui sont dans la base de données. Il peut parcourir la liste.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Acteurs : </w:t>
            </w:r>
            <w:r w:rsidR="00130BD7">
              <w:t>Utilisateur et Utilisateur connecté</w:t>
            </w:r>
          </w:p>
        </w:tc>
        <w:tc>
          <w:tcPr>
            <w:tcW w:w="4531" w:type="dxa"/>
          </w:tcPr>
          <w:p w:rsidR="009749BB" w:rsidRDefault="009749BB"/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Date de création : </w:t>
            </w:r>
            <w:r w:rsidR="00130BD7">
              <w:t>16-06-2022</w:t>
            </w:r>
          </w:p>
        </w:tc>
        <w:tc>
          <w:tcPr>
            <w:tcW w:w="4531" w:type="dxa"/>
          </w:tcPr>
          <w:p w:rsidR="009749BB" w:rsidRDefault="009749BB">
            <w:r>
              <w:t xml:space="preserve">Date de mise à jour : 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>
            <w:r>
              <w:t xml:space="preserve">Version : </w:t>
            </w:r>
            <w:r w:rsidR="00130BD7">
              <w:t>1.0</w:t>
            </w:r>
          </w:p>
        </w:tc>
        <w:tc>
          <w:tcPr>
            <w:tcW w:w="4531" w:type="dxa"/>
          </w:tcPr>
          <w:p w:rsidR="009749BB" w:rsidRDefault="009749BB">
            <w:r>
              <w:t>Responsable</w:t>
            </w:r>
            <w:r w:rsidR="00130BD7">
              <w:t xml:space="preserve"> : Romain </w:t>
            </w:r>
            <w:r w:rsidR="00A16FC3">
              <w:t>VANDEMAELE</w:t>
            </w:r>
          </w:p>
        </w:tc>
      </w:tr>
    </w:tbl>
    <w:p w:rsidR="00377603" w:rsidRDefault="00377603"/>
    <w:p w:rsidR="009749BB" w:rsidRDefault="009749BB" w:rsidP="009749BB">
      <w:pPr>
        <w:pStyle w:val="Titre1"/>
      </w:pPr>
      <w:r>
        <w:t>Description des scénarios</w:t>
      </w:r>
    </w:p>
    <w:p w:rsidR="009749BB" w:rsidRDefault="009749BB" w:rsidP="002A5BC3">
      <w:pPr>
        <w:pStyle w:val="Titre2"/>
      </w:pPr>
      <w:r>
        <w:t>Préconditions</w:t>
      </w:r>
      <w:r w:rsidR="00595BF2">
        <w:t xml:space="preserve"> </w:t>
      </w:r>
    </w:p>
    <w:p w:rsidR="00287611" w:rsidRPr="00287611" w:rsidRDefault="00287611" w:rsidP="00287611">
      <w:r>
        <w:t>Néant</w:t>
      </w:r>
    </w:p>
    <w:p w:rsidR="009749BB" w:rsidRDefault="009749BB" w:rsidP="009749BB">
      <w:pPr>
        <w:pStyle w:val="Titre2"/>
      </w:pPr>
      <w:r>
        <w:t>Scénario nominal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B" w:rsidTr="009749BB">
        <w:tc>
          <w:tcPr>
            <w:tcW w:w="4531" w:type="dxa"/>
          </w:tcPr>
          <w:p w:rsidR="009749BB" w:rsidRDefault="00130BD7" w:rsidP="00130BD7">
            <w:pPr>
              <w:jc w:val="center"/>
            </w:pPr>
            <w:r>
              <w:t>Utilisateur (connecté)</w:t>
            </w:r>
          </w:p>
        </w:tc>
        <w:tc>
          <w:tcPr>
            <w:tcW w:w="4531" w:type="dxa"/>
          </w:tcPr>
          <w:p w:rsidR="009749BB" w:rsidRDefault="00130BD7" w:rsidP="00130BD7">
            <w:pPr>
              <w:jc w:val="center"/>
            </w:pPr>
            <w:r>
              <w:t>SI</w:t>
            </w:r>
          </w:p>
        </w:tc>
      </w:tr>
      <w:tr w:rsidR="009749BB" w:rsidTr="009749BB">
        <w:tc>
          <w:tcPr>
            <w:tcW w:w="4531" w:type="dxa"/>
          </w:tcPr>
          <w:p w:rsidR="009749BB" w:rsidRDefault="00130BD7" w:rsidP="00130BD7">
            <w:pPr>
              <w:pStyle w:val="Paragraphedeliste"/>
              <w:numPr>
                <w:ilvl w:val="0"/>
                <w:numId w:val="2"/>
              </w:numPr>
            </w:pPr>
            <w:r>
              <w:t>Aller dans menu liste</w:t>
            </w:r>
          </w:p>
        </w:tc>
        <w:tc>
          <w:tcPr>
            <w:tcW w:w="4531" w:type="dxa"/>
          </w:tcPr>
          <w:p w:rsidR="009749BB" w:rsidRDefault="00130BD7" w:rsidP="00130BD7">
            <w:pPr>
              <w:pStyle w:val="Paragraphedeliste"/>
              <w:numPr>
                <w:ilvl w:val="0"/>
                <w:numId w:val="2"/>
              </w:numPr>
            </w:pPr>
            <w:r>
              <w:t>Charge la liste des mangas depuis la DB : image + nom.</w:t>
            </w:r>
          </w:p>
        </w:tc>
      </w:tr>
      <w:tr w:rsidR="009749BB" w:rsidTr="009749BB">
        <w:tc>
          <w:tcPr>
            <w:tcW w:w="4531" w:type="dxa"/>
          </w:tcPr>
          <w:p w:rsidR="009749BB" w:rsidRDefault="009749BB"/>
        </w:tc>
        <w:tc>
          <w:tcPr>
            <w:tcW w:w="4531" w:type="dxa"/>
          </w:tcPr>
          <w:p w:rsidR="009749BB" w:rsidRDefault="00130BD7" w:rsidP="00130BD7">
            <w:pPr>
              <w:pStyle w:val="Paragraphedeliste"/>
              <w:numPr>
                <w:ilvl w:val="0"/>
                <w:numId w:val="2"/>
              </w:numPr>
            </w:pPr>
            <w:r>
              <w:t xml:space="preserve">Pour chaque manga, il affiche le nom et une image illustrant le manga. </w:t>
            </w:r>
          </w:p>
        </w:tc>
      </w:tr>
      <w:tr w:rsidR="009749BB" w:rsidTr="009749BB">
        <w:tc>
          <w:tcPr>
            <w:tcW w:w="4531" w:type="dxa"/>
          </w:tcPr>
          <w:p w:rsidR="009749BB" w:rsidRDefault="00130BD7" w:rsidP="00130BD7">
            <w:pPr>
              <w:pStyle w:val="Paragraphedeliste"/>
              <w:numPr>
                <w:ilvl w:val="0"/>
                <w:numId w:val="2"/>
              </w:numPr>
            </w:pPr>
            <w:r>
              <w:t>Scroller dans la liste</w:t>
            </w:r>
          </w:p>
        </w:tc>
        <w:tc>
          <w:tcPr>
            <w:tcW w:w="4531" w:type="dxa"/>
          </w:tcPr>
          <w:p w:rsidR="009749BB" w:rsidRDefault="009749BB">
            <w:bookmarkStart w:id="0" w:name="_GoBack"/>
            <w:bookmarkEnd w:id="0"/>
          </w:p>
        </w:tc>
      </w:tr>
      <w:tr w:rsidR="00130BD7" w:rsidTr="009749BB">
        <w:tc>
          <w:tcPr>
            <w:tcW w:w="4531" w:type="dxa"/>
          </w:tcPr>
          <w:p w:rsidR="00130BD7" w:rsidRDefault="00130BD7" w:rsidP="00637B5C">
            <w:pPr>
              <w:pStyle w:val="Paragraphedeliste"/>
              <w:ind w:left="1080"/>
            </w:pPr>
          </w:p>
        </w:tc>
        <w:tc>
          <w:tcPr>
            <w:tcW w:w="4531" w:type="dxa"/>
          </w:tcPr>
          <w:p w:rsidR="00130BD7" w:rsidRDefault="00130BD7" w:rsidP="00F520A2">
            <w:pPr>
              <w:pStyle w:val="Paragraphedeliste"/>
              <w:ind w:left="1080"/>
            </w:pPr>
          </w:p>
        </w:tc>
      </w:tr>
    </w:tbl>
    <w:p w:rsidR="009749BB" w:rsidRDefault="009749BB"/>
    <w:p w:rsidR="009749BB" w:rsidRDefault="009749BB" w:rsidP="009749BB">
      <w:pPr>
        <w:pStyle w:val="Titre2"/>
      </w:pPr>
      <w:r>
        <w:t>Enchainements alternatifs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"/>
        <w:gridCol w:w="1570"/>
        <w:gridCol w:w="3109"/>
        <w:gridCol w:w="3939"/>
      </w:tblGrid>
      <w:tr w:rsidR="009749BB" w:rsidRPr="009749BB" w:rsidTr="002A5BC3">
        <w:tc>
          <w:tcPr>
            <w:tcW w:w="444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0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09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39" w:type="dxa"/>
          </w:tcPr>
          <w:p w:rsidR="009749BB" w:rsidRPr="009749BB" w:rsidRDefault="009749BB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2A5BC3">
        <w:tc>
          <w:tcPr>
            <w:tcW w:w="444" w:type="dxa"/>
          </w:tcPr>
          <w:p w:rsidR="009749BB" w:rsidRDefault="009749BB"/>
        </w:tc>
        <w:tc>
          <w:tcPr>
            <w:tcW w:w="1570" w:type="dxa"/>
          </w:tcPr>
          <w:p w:rsidR="009749BB" w:rsidRDefault="009749BB"/>
        </w:tc>
        <w:tc>
          <w:tcPr>
            <w:tcW w:w="3109" w:type="dxa"/>
          </w:tcPr>
          <w:p w:rsidR="009749BB" w:rsidRDefault="009749BB"/>
        </w:tc>
        <w:tc>
          <w:tcPr>
            <w:tcW w:w="3939" w:type="dxa"/>
          </w:tcPr>
          <w:p w:rsidR="009749BB" w:rsidRDefault="009749BB"/>
        </w:tc>
      </w:tr>
      <w:tr w:rsidR="002A5BC3" w:rsidTr="002A5BC3">
        <w:tc>
          <w:tcPr>
            <w:tcW w:w="444" w:type="dxa"/>
          </w:tcPr>
          <w:p w:rsidR="002A5BC3" w:rsidRDefault="002A5BC3">
            <w:r>
              <w:t>2b</w:t>
            </w:r>
          </w:p>
        </w:tc>
        <w:tc>
          <w:tcPr>
            <w:tcW w:w="1570" w:type="dxa"/>
          </w:tcPr>
          <w:p w:rsidR="002A5BC3" w:rsidRDefault="002A5BC3">
            <w:r>
              <w:t>Pas de manga</w:t>
            </w:r>
          </w:p>
        </w:tc>
        <w:tc>
          <w:tcPr>
            <w:tcW w:w="3109" w:type="dxa"/>
          </w:tcPr>
          <w:p w:rsidR="002A5BC3" w:rsidRDefault="002A5BC3">
            <w:r>
              <w:t>DB vide</w:t>
            </w:r>
          </w:p>
        </w:tc>
        <w:tc>
          <w:tcPr>
            <w:tcW w:w="3939" w:type="dxa"/>
          </w:tcPr>
          <w:p w:rsidR="002A5BC3" w:rsidRDefault="002A5BC3">
            <w:r>
              <w:t>Fin a 1</w:t>
            </w:r>
            <w:r w:rsidR="00485134">
              <w:t xml:space="preserve"> avec </w:t>
            </w:r>
            <w:r w:rsidR="00D6629A">
              <w:t>affichage message « pas de manga »</w:t>
            </w:r>
          </w:p>
        </w:tc>
      </w:tr>
    </w:tbl>
    <w:p w:rsidR="009749BB" w:rsidRDefault="009749BB"/>
    <w:p w:rsidR="009749BB" w:rsidRDefault="009749BB" w:rsidP="009749BB">
      <w:pPr>
        <w:pStyle w:val="Titre2"/>
      </w:pPr>
      <w:r>
        <w:t>Enchainement d'erreurs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3"/>
        <w:gridCol w:w="1577"/>
        <w:gridCol w:w="3123"/>
        <w:gridCol w:w="3959"/>
      </w:tblGrid>
      <w:tr w:rsidR="009749BB" w:rsidRPr="009749BB" w:rsidTr="00293154">
        <w:tc>
          <w:tcPr>
            <w:tcW w:w="40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Id</w:t>
            </w:r>
          </w:p>
        </w:tc>
        <w:tc>
          <w:tcPr>
            <w:tcW w:w="1577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Titre</w:t>
            </w:r>
          </w:p>
        </w:tc>
        <w:tc>
          <w:tcPr>
            <w:tcW w:w="3123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Démarrage</w:t>
            </w:r>
          </w:p>
        </w:tc>
        <w:tc>
          <w:tcPr>
            <w:tcW w:w="3959" w:type="dxa"/>
          </w:tcPr>
          <w:p w:rsidR="009749BB" w:rsidRPr="009749BB" w:rsidRDefault="009749BB" w:rsidP="00293154">
            <w:pPr>
              <w:rPr>
                <w:b/>
                <w:bCs/>
              </w:rPr>
            </w:pPr>
            <w:r w:rsidRPr="009749BB">
              <w:rPr>
                <w:b/>
                <w:bCs/>
              </w:rPr>
              <w:t>Explication</w:t>
            </w:r>
          </w:p>
        </w:tc>
      </w:tr>
      <w:tr w:rsidR="009749BB" w:rsidTr="00293154">
        <w:tc>
          <w:tcPr>
            <w:tcW w:w="403" w:type="dxa"/>
          </w:tcPr>
          <w:p w:rsidR="009749BB" w:rsidRDefault="009749BB" w:rsidP="00293154"/>
        </w:tc>
        <w:tc>
          <w:tcPr>
            <w:tcW w:w="1577" w:type="dxa"/>
          </w:tcPr>
          <w:p w:rsidR="009749BB" w:rsidRDefault="009749BB" w:rsidP="00293154"/>
        </w:tc>
        <w:tc>
          <w:tcPr>
            <w:tcW w:w="3123" w:type="dxa"/>
          </w:tcPr>
          <w:p w:rsidR="009749BB" w:rsidRDefault="009749BB" w:rsidP="00293154"/>
        </w:tc>
        <w:tc>
          <w:tcPr>
            <w:tcW w:w="3959" w:type="dxa"/>
          </w:tcPr>
          <w:p w:rsidR="009749BB" w:rsidRDefault="009A5685" w:rsidP="00293154">
            <w:r>
              <w:t xml:space="preserve">  </w:t>
            </w:r>
          </w:p>
        </w:tc>
      </w:tr>
    </w:tbl>
    <w:p w:rsidR="009749BB" w:rsidRDefault="009749BB"/>
    <w:p w:rsidR="009749BB" w:rsidRDefault="009749BB"/>
    <w:p w:rsidR="009749BB" w:rsidRDefault="009749BB" w:rsidP="009749BB">
      <w:pPr>
        <w:pStyle w:val="Titre2"/>
      </w:pPr>
      <w:r>
        <w:t>Postconditions</w:t>
      </w:r>
    </w:p>
    <w:p w:rsidR="009749BB" w:rsidRDefault="002A5BC3" w:rsidP="009749BB">
      <w:pPr>
        <w:tabs>
          <w:tab w:val="left" w:pos="2614"/>
        </w:tabs>
      </w:pPr>
      <w:r>
        <w:t>Néant</w:t>
      </w:r>
    </w:p>
    <w:sectPr w:rsidR="00974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35918"/>
    <w:multiLevelType w:val="hybridMultilevel"/>
    <w:tmpl w:val="9110BBFC"/>
    <w:lvl w:ilvl="0" w:tplc="57DC1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EB365E"/>
    <w:multiLevelType w:val="hybridMultilevel"/>
    <w:tmpl w:val="7742824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D7"/>
    <w:rsid w:val="00130BD7"/>
    <w:rsid w:val="00287611"/>
    <w:rsid w:val="002A5BC3"/>
    <w:rsid w:val="00377603"/>
    <w:rsid w:val="00485134"/>
    <w:rsid w:val="00592FC5"/>
    <w:rsid w:val="00595BF2"/>
    <w:rsid w:val="00637B5C"/>
    <w:rsid w:val="00747583"/>
    <w:rsid w:val="009749BB"/>
    <w:rsid w:val="009A5685"/>
    <w:rsid w:val="00A16FC3"/>
    <w:rsid w:val="00AD5571"/>
    <w:rsid w:val="00BA5BDD"/>
    <w:rsid w:val="00D6629A"/>
    <w:rsid w:val="00F5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0625"/>
  <w15:chartTrackingRefBased/>
  <w15:docId w15:val="{A311ED3F-763C-4458-92FE-9D85EEB4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4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4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3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G0805\Downloads\app_uml-main\Scenario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Scenario</Template>
  <TotalTime>39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VANDEMAELE Romain</dc:creator>
  <cp:keywords/>
  <dc:description/>
  <cp:lastModifiedBy>VANDEMAELE Romain</cp:lastModifiedBy>
  <cp:revision>8</cp:revision>
  <dcterms:created xsi:type="dcterms:W3CDTF">2022-06-16T06:51:00Z</dcterms:created>
  <dcterms:modified xsi:type="dcterms:W3CDTF">2022-06-16T08:34:00Z</dcterms:modified>
</cp:coreProperties>
</file>