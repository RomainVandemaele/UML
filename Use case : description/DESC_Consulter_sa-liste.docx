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BB" w:rsidRDefault="009749BB" w:rsidP="009749BB">
      <w:pPr>
        <w:pStyle w:val="Titre1"/>
      </w:pPr>
      <w:r>
        <w:t>Sommaire d'identification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9749BB">
            <w:r>
              <w:t>Titre :</w:t>
            </w:r>
            <w:r w:rsidR="00295E6B">
              <w:t xml:space="preserve"> Consulter sa liste</w:t>
            </w:r>
          </w:p>
        </w:tc>
        <w:tc>
          <w:tcPr>
            <w:tcW w:w="4531" w:type="dxa"/>
          </w:tcPr>
          <w:p w:rsidR="009749BB" w:rsidRDefault="009749BB">
            <w:r>
              <w:t>Type :</w:t>
            </w:r>
            <w:r w:rsidR="00192AD3">
              <w:t xml:space="preserve"> important</w:t>
            </w:r>
          </w:p>
        </w:tc>
      </w:tr>
      <w:tr w:rsidR="009749BB" w:rsidTr="00C15EB0">
        <w:tc>
          <w:tcPr>
            <w:tcW w:w="9062" w:type="dxa"/>
            <w:gridSpan w:val="2"/>
          </w:tcPr>
          <w:p w:rsidR="00D24D7F" w:rsidRDefault="009749BB">
            <w:r>
              <w:t>Résumé :</w:t>
            </w:r>
            <w:r w:rsidR="00FD48C7">
              <w:t xml:space="preserve"> Afficher la liste des mangas de l’utilisateur avec</w:t>
            </w:r>
          </w:p>
          <w:p w:rsidR="00D24D7F" w:rsidRDefault="00FD48C7">
            <w:r>
              <w:t xml:space="preserve"> leurs n</w:t>
            </w:r>
            <w:r w:rsidR="005B0B2F">
              <w:t>o</w:t>
            </w:r>
            <w:r>
              <w:t>m,</w:t>
            </w:r>
          </w:p>
          <w:p w:rsidR="00D24D7F" w:rsidRDefault="00FD48C7">
            <w:r>
              <w:t xml:space="preserve"> images </w:t>
            </w:r>
          </w:p>
          <w:p w:rsidR="009749BB" w:rsidRDefault="00FD48C7">
            <w:r>
              <w:t>avancement</w:t>
            </w:r>
          </w:p>
          <w:p w:rsidR="00D24D7F" w:rsidRDefault="00D24D7F">
            <w:r>
              <w:t>option</w:t>
            </w:r>
            <w:r w:rsidR="005F2FC0">
              <w:t>n</w:t>
            </w:r>
            <w:r>
              <w:t>el nom des sous-liste auquel le manga appartient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Acteurs : </w:t>
            </w:r>
            <w:r w:rsidR="00295E6B">
              <w:t>Utilisateur connecté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Date de création : </w:t>
            </w:r>
            <w:r w:rsidR="00FD48C7">
              <w:t>16-06-2022</w:t>
            </w:r>
          </w:p>
        </w:tc>
        <w:tc>
          <w:tcPr>
            <w:tcW w:w="4531" w:type="dxa"/>
          </w:tcPr>
          <w:p w:rsidR="009749BB" w:rsidRDefault="009749BB">
            <w:r>
              <w:t xml:space="preserve">Date de mise à jour : 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Version : </w:t>
            </w:r>
            <w:r w:rsidR="00A44652">
              <w:t>1.0</w:t>
            </w:r>
          </w:p>
        </w:tc>
        <w:tc>
          <w:tcPr>
            <w:tcW w:w="4531" w:type="dxa"/>
          </w:tcPr>
          <w:p w:rsidR="009749BB" w:rsidRDefault="009749BB">
            <w:r>
              <w:t>Responsable</w:t>
            </w:r>
          </w:p>
        </w:tc>
      </w:tr>
    </w:tbl>
    <w:p w:rsidR="00377603" w:rsidRDefault="00377603"/>
    <w:p w:rsidR="009749BB" w:rsidRDefault="009749BB" w:rsidP="009749BB">
      <w:pPr>
        <w:pStyle w:val="Titre1"/>
      </w:pPr>
      <w:r>
        <w:t>Description des scénarios</w:t>
      </w:r>
    </w:p>
    <w:p w:rsidR="009749BB" w:rsidRDefault="009749BB" w:rsidP="009749BB">
      <w:pPr>
        <w:pStyle w:val="Titre2"/>
      </w:pPr>
      <w:r>
        <w:t>Préconditions</w:t>
      </w:r>
    </w:p>
    <w:p w:rsidR="009749BB" w:rsidRDefault="00FD48C7">
      <w:r>
        <w:t>L’utilisateur doit a</w:t>
      </w:r>
      <w:r w:rsidR="00192AD3">
        <w:t xml:space="preserve">voir </w:t>
      </w:r>
      <w:r w:rsidR="00D24D7F">
        <w:t>créer une</w:t>
      </w:r>
      <w:r w:rsidR="00192AD3">
        <w:t xml:space="preserve"> liste</w:t>
      </w:r>
      <w:r w:rsidR="00D24D7F">
        <w:t>.</w:t>
      </w:r>
    </w:p>
    <w:p w:rsidR="009749BB" w:rsidRDefault="009749BB"/>
    <w:p w:rsidR="009749BB" w:rsidRDefault="009749BB" w:rsidP="009749BB">
      <w:pPr>
        <w:pStyle w:val="Titre2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A44652" w:rsidP="00A44652">
            <w:pPr>
              <w:jc w:val="center"/>
            </w:pPr>
            <w:r>
              <w:t>Utilisateur connecté</w:t>
            </w:r>
          </w:p>
        </w:tc>
        <w:tc>
          <w:tcPr>
            <w:tcW w:w="4531" w:type="dxa"/>
          </w:tcPr>
          <w:p w:rsidR="009749BB" w:rsidRDefault="00A44652" w:rsidP="00A44652">
            <w:pPr>
              <w:jc w:val="center"/>
            </w:pPr>
            <w:r>
              <w:t>SI</w:t>
            </w:r>
          </w:p>
        </w:tc>
      </w:tr>
      <w:tr w:rsidR="009749BB" w:rsidTr="009749BB">
        <w:tc>
          <w:tcPr>
            <w:tcW w:w="4531" w:type="dxa"/>
          </w:tcPr>
          <w:p w:rsidR="009749BB" w:rsidRDefault="00A44652" w:rsidP="00A44652">
            <w:pPr>
              <w:pStyle w:val="Paragraphedeliste"/>
              <w:numPr>
                <w:ilvl w:val="0"/>
                <w:numId w:val="1"/>
              </w:numPr>
            </w:pPr>
            <w:r>
              <w:t>Va dans s</w:t>
            </w:r>
            <w:r w:rsidR="00986024">
              <w:t>es</w:t>
            </w:r>
            <w:r>
              <w:t xml:space="preserve"> liste</w:t>
            </w:r>
          </w:p>
        </w:tc>
        <w:tc>
          <w:tcPr>
            <w:tcW w:w="4531" w:type="dxa"/>
          </w:tcPr>
          <w:p w:rsidR="009749BB" w:rsidRDefault="009749BB" w:rsidP="00986024">
            <w:pPr>
              <w:pStyle w:val="Paragraphedeliste"/>
            </w:pPr>
          </w:p>
        </w:tc>
      </w:tr>
      <w:tr w:rsidR="00986024" w:rsidTr="009749BB">
        <w:tc>
          <w:tcPr>
            <w:tcW w:w="4531" w:type="dxa"/>
          </w:tcPr>
          <w:p w:rsidR="00986024" w:rsidRDefault="00986024" w:rsidP="00986024">
            <w:pPr>
              <w:pStyle w:val="Paragraphedeliste"/>
              <w:numPr>
                <w:ilvl w:val="0"/>
                <w:numId w:val="1"/>
              </w:numPr>
            </w:pPr>
            <w:r>
              <w:t>Sélectionner une de ses liste</w:t>
            </w:r>
          </w:p>
        </w:tc>
        <w:tc>
          <w:tcPr>
            <w:tcW w:w="4531" w:type="dxa"/>
          </w:tcPr>
          <w:p w:rsidR="00986024" w:rsidRDefault="00986024" w:rsidP="00986024">
            <w:pPr>
              <w:pStyle w:val="Paragraphedeliste"/>
              <w:numPr>
                <w:ilvl w:val="0"/>
                <w:numId w:val="1"/>
              </w:numPr>
            </w:pPr>
            <w:r>
              <w:t xml:space="preserve">Recherche les informations des mangas dans la liste </w:t>
            </w:r>
            <w:r>
              <w:t>sélectionner par</w:t>
            </w:r>
            <w:r>
              <w:t xml:space="preserve"> l’utilisateur sur la DB.</w:t>
            </w:r>
          </w:p>
        </w:tc>
      </w:tr>
      <w:tr w:rsidR="00986024" w:rsidTr="009749BB">
        <w:tc>
          <w:tcPr>
            <w:tcW w:w="4531" w:type="dxa"/>
          </w:tcPr>
          <w:p w:rsidR="00986024" w:rsidRDefault="00986024" w:rsidP="00986024"/>
        </w:tc>
        <w:tc>
          <w:tcPr>
            <w:tcW w:w="4531" w:type="dxa"/>
          </w:tcPr>
          <w:p w:rsidR="00986024" w:rsidRDefault="00986024" w:rsidP="00986024">
            <w:pPr>
              <w:pStyle w:val="Paragraphedeliste"/>
              <w:numPr>
                <w:ilvl w:val="0"/>
                <w:numId w:val="1"/>
              </w:numPr>
            </w:pPr>
            <w:r>
              <w:t>Pour chaque manga, affiche les informations dessus.</w:t>
            </w:r>
          </w:p>
        </w:tc>
      </w:tr>
      <w:tr w:rsidR="00986024" w:rsidTr="009749BB">
        <w:tc>
          <w:tcPr>
            <w:tcW w:w="4531" w:type="dxa"/>
          </w:tcPr>
          <w:p w:rsidR="00986024" w:rsidRDefault="00986024" w:rsidP="00986024"/>
        </w:tc>
        <w:tc>
          <w:tcPr>
            <w:tcW w:w="4531" w:type="dxa"/>
          </w:tcPr>
          <w:p w:rsidR="00986024" w:rsidRDefault="00986024" w:rsidP="00986024"/>
        </w:tc>
      </w:tr>
    </w:tbl>
    <w:p w:rsidR="009749BB" w:rsidRDefault="009749BB">
      <w:bookmarkStart w:id="0" w:name="_GoBack"/>
      <w:bookmarkEnd w:id="0"/>
    </w:p>
    <w:p w:rsidR="009749BB" w:rsidRDefault="009749BB" w:rsidP="009749BB">
      <w:pPr>
        <w:pStyle w:val="Titre2"/>
      </w:pPr>
      <w:r>
        <w:t>Enchainements alternatifs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"/>
        <w:gridCol w:w="1577"/>
        <w:gridCol w:w="3123"/>
        <w:gridCol w:w="3959"/>
      </w:tblGrid>
      <w:tr w:rsidR="009749BB" w:rsidRPr="009749BB" w:rsidTr="009749BB">
        <w:tc>
          <w:tcPr>
            <w:tcW w:w="40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 d'erreurs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1571"/>
        <w:gridCol w:w="3109"/>
        <w:gridCol w:w="3938"/>
      </w:tblGrid>
      <w:tr w:rsidR="009749BB" w:rsidRPr="009749BB" w:rsidTr="00293154">
        <w:tc>
          <w:tcPr>
            <w:tcW w:w="40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293154">
        <w:tc>
          <w:tcPr>
            <w:tcW w:w="403" w:type="dxa"/>
          </w:tcPr>
          <w:p w:rsidR="009749BB" w:rsidRDefault="00D17295" w:rsidP="00293154">
            <w:r>
              <w:t>3b</w:t>
            </w:r>
          </w:p>
        </w:tc>
        <w:tc>
          <w:tcPr>
            <w:tcW w:w="1577" w:type="dxa"/>
          </w:tcPr>
          <w:p w:rsidR="009749BB" w:rsidRDefault="00D17295" w:rsidP="00293154">
            <w:r>
              <w:t>Pas de manga</w:t>
            </w:r>
          </w:p>
        </w:tc>
        <w:tc>
          <w:tcPr>
            <w:tcW w:w="3123" w:type="dxa"/>
          </w:tcPr>
          <w:p w:rsidR="009749BB" w:rsidRDefault="00D17295" w:rsidP="00293154">
            <w:r>
              <w:t>Liste vide</w:t>
            </w:r>
          </w:p>
        </w:tc>
        <w:tc>
          <w:tcPr>
            <w:tcW w:w="3959" w:type="dxa"/>
          </w:tcPr>
          <w:p w:rsidR="009749BB" w:rsidRDefault="00D17295" w:rsidP="00293154">
            <w:r>
              <w:t>Affiche message « liste vide »</w:t>
            </w:r>
          </w:p>
        </w:tc>
      </w:tr>
    </w:tbl>
    <w:p w:rsidR="009749BB" w:rsidRDefault="009749BB"/>
    <w:p w:rsidR="009749BB" w:rsidRDefault="009749BB"/>
    <w:p w:rsidR="009749BB" w:rsidRDefault="009749BB" w:rsidP="009749BB">
      <w:pPr>
        <w:pStyle w:val="Titre2"/>
      </w:pPr>
      <w:r>
        <w:t>Postconditions</w:t>
      </w:r>
    </w:p>
    <w:p w:rsidR="009749BB" w:rsidRDefault="00A54DC1" w:rsidP="009749BB">
      <w:pPr>
        <w:tabs>
          <w:tab w:val="left" w:pos="2614"/>
        </w:tabs>
      </w:pPr>
      <w:r>
        <w:t>Néant</w:t>
      </w:r>
    </w:p>
    <w:p w:rsidR="009749BB" w:rsidRDefault="009749BB" w:rsidP="009749BB">
      <w:pPr>
        <w:tabs>
          <w:tab w:val="left" w:pos="2614"/>
        </w:tabs>
      </w:pPr>
    </w:p>
    <w:sectPr w:rsidR="0097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034D8"/>
    <w:multiLevelType w:val="hybridMultilevel"/>
    <w:tmpl w:val="D62E3F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6B"/>
    <w:rsid w:val="00192AD3"/>
    <w:rsid w:val="001A4F97"/>
    <w:rsid w:val="00295E6B"/>
    <w:rsid w:val="002B1BEE"/>
    <w:rsid w:val="00377603"/>
    <w:rsid w:val="005B0B2F"/>
    <w:rsid w:val="005F2FC0"/>
    <w:rsid w:val="006775FA"/>
    <w:rsid w:val="009749BB"/>
    <w:rsid w:val="00986024"/>
    <w:rsid w:val="00A44652"/>
    <w:rsid w:val="00A54DC1"/>
    <w:rsid w:val="00A74B67"/>
    <w:rsid w:val="00D17295"/>
    <w:rsid w:val="00D24D7F"/>
    <w:rsid w:val="00FD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57EA"/>
  <w15:chartTrackingRefBased/>
  <w15:docId w15:val="{8D0DDF51-3C46-4C61-A00A-72AF3A6E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4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0805\Downloads\app_uml-main\Scenario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Scenario</Template>
  <TotalTime>12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VANDEMAELE Romain</dc:creator>
  <cp:keywords/>
  <dc:description/>
  <cp:lastModifiedBy>VANDEMAELE Romain</cp:lastModifiedBy>
  <cp:revision>13</cp:revision>
  <dcterms:created xsi:type="dcterms:W3CDTF">2022-06-16T08:34:00Z</dcterms:created>
  <dcterms:modified xsi:type="dcterms:W3CDTF">2022-06-16T09:13:00Z</dcterms:modified>
</cp:coreProperties>
</file>