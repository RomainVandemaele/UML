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9BB" w:rsidRDefault="009749BB" w:rsidP="009749BB">
      <w:pPr>
        <w:pStyle w:val="Titre1"/>
      </w:pPr>
      <w:r>
        <w:t>Sommaire d'identification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B" w:rsidTr="009749BB">
        <w:tc>
          <w:tcPr>
            <w:tcW w:w="4531" w:type="dxa"/>
          </w:tcPr>
          <w:p w:rsidR="009749BB" w:rsidRDefault="009749BB">
            <w:r>
              <w:t>Titre :</w:t>
            </w:r>
            <w:r w:rsidR="00613583">
              <w:t xml:space="preserve"> Créer sous-liste</w:t>
            </w:r>
          </w:p>
        </w:tc>
        <w:tc>
          <w:tcPr>
            <w:tcW w:w="4531" w:type="dxa"/>
          </w:tcPr>
          <w:p w:rsidR="009749BB" w:rsidRDefault="009749BB">
            <w:r>
              <w:t>Type :</w:t>
            </w:r>
            <w:r w:rsidR="00613583">
              <w:t xml:space="preserve"> peu important</w:t>
            </w:r>
          </w:p>
        </w:tc>
      </w:tr>
      <w:tr w:rsidR="009749BB" w:rsidTr="00C15EB0">
        <w:tc>
          <w:tcPr>
            <w:tcW w:w="9062" w:type="dxa"/>
            <w:gridSpan w:val="2"/>
          </w:tcPr>
          <w:p w:rsidR="009749BB" w:rsidRDefault="009749BB">
            <w:r>
              <w:t>Résumé :</w:t>
            </w:r>
          </w:p>
          <w:p w:rsidR="00613583" w:rsidRDefault="00613583">
            <w:r>
              <w:t>L’utilisateur crée une liste dans une liste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Acteurs : </w:t>
            </w:r>
            <w:r w:rsidR="00613583">
              <w:t>Utilisateur connecté</w:t>
            </w:r>
          </w:p>
        </w:tc>
        <w:tc>
          <w:tcPr>
            <w:tcW w:w="4531" w:type="dxa"/>
          </w:tcPr>
          <w:p w:rsidR="009749BB" w:rsidRDefault="009749BB"/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Date de création : </w:t>
            </w:r>
            <w:r w:rsidR="00613583">
              <w:t>16-06-2022</w:t>
            </w:r>
          </w:p>
        </w:tc>
        <w:tc>
          <w:tcPr>
            <w:tcW w:w="4531" w:type="dxa"/>
          </w:tcPr>
          <w:p w:rsidR="009749BB" w:rsidRDefault="009749BB">
            <w:r>
              <w:t xml:space="preserve">Date de mise à jour : 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Version : </w:t>
            </w:r>
            <w:r w:rsidR="00613583">
              <w:t>1.0</w:t>
            </w:r>
          </w:p>
        </w:tc>
        <w:tc>
          <w:tcPr>
            <w:tcW w:w="4531" w:type="dxa"/>
          </w:tcPr>
          <w:p w:rsidR="009749BB" w:rsidRDefault="009749BB">
            <w:r>
              <w:t>Responsable</w:t>
            </w:r>
            <w:r w:rsidR="00613583">
              <w:t xml:space="preserve"> : Romain </w:t>
            </w:r>
            <w:proofErr w:type="spellStart"/>
            <w:r w:rsidR="00613583">
              <w:t>Vandemaele</w:t>
            </w:r>
            <w:proofErr w:type="spellEnd"/>
          </w:p>
        </w:tc>
      </w:tr>
    </w:tbl>
    <w:p w:rsidR="00377603" w:rsidRDefault="00377603"/>
    <w:p w:rsidR="009749BB" w:rsidRDefault="009749BB" w:rsidP="009749BB">
      <w:pPr>
        <w:pStyle w:val="Titre1"/>
      </w:pPr>
      <w:r>
        <w:t>Description des scénarios</w:t>
      </w:r>
    </w:p>
    <w:p w:rsidR="009749BB" w:rsidRDefault="009749BB" w:rsidP="009749BB">
      <w:pPr>
        <w:pStyle w:val="Titre2"/>
      </w:pPr>
      <w:r>
        <w:t>Préconditions</w:t>
      </w:r>
    </w:p>
    <w:p w:rsidR="009749BB" w:rsidRDefault="000B4EE3">
      <w:proofErr w:type="spellStart"/>
      <w:r>
        <w:t>Etre</w:t>
      </w:r>
      <w:proofErr w:type="spellEnd"/>
      <w:r>
        <w:t xml:space="preserve"> dans « consulter sa liste »</w:t>
      </w:r>
    </w:p>
    <w:p w:rsidR="009749BB" w:rsidRDefault="009749BB"/>
    <w:p w:rsidR="009749BB" w:rsidRDefault="009749BB" w:rsidP="009749BB">
      <w:pPr>
        <w:pStyle w:val="Titre2"/>
      </w:pPr>
      <w:r>
        <w:t>Scénario nominal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B" w:rsidTr="009749BB">
        <w:tc>
          <w:tcPr>
            <w:tcW w:w="4531" w:type="dxa"/>
          </w:tcPr>
          <w:p w:rsidR="009749BB" w:rsidRDefault="00613583" w:rsidP="00613583">
            <w:pPr>
              <w:jc w:val="center"/>
            </w:pPr>
            <w:r>
              <w:t>Utilisateur connecté</w:t>
            </w:r>
          </w:p>
        </w:tc>
        <w:tc>
          <w:tcPr>
            <w:tcW w:w="4531" w:type="dxa"/>
          </w:tcPr>
          <w:p w:rsidR="009749BB" w:rsidRDefault="00613583" w:rsidP="00613583">
            <w:pPr>
              <w:jc w:val="center"/>
            </w:pPr>
            <w:r>
              <w:t>SI</w:t>
            </w:r>
          </w:p>
        </w:tc>
      </w:tr>
      <w:tr w:rsidR="009749BB" w:rsidTr="000B4EE3">
        <w:trPr>
          <w:trHeight w:val="314"/>
        </w:trPr>
        <w:tc>
          <w:tcPr>
            <w:tcW w:w="4531" w:type="dxa"/>
          </w:tcPr>
          <w:p w:rsidR="009749BB" w:rsidRDefault="000B4EE3" w:rsidP="000B4EE3">
            <w:pPr>
              <w:pStyle w:val="Paragraphedeliste"/>
              <w:numPr>
                <w:ilvl w:val="0"/>
                <w:numId w:val="1"/>
              </w:numPr>
            </w:pPr>
            <w:r>
              <w:t>Appuie créer sous-liste</w:t>
            </w:r>
          </w:p>
        </w:tc>
        <w:tc>
          <w:tcPr>
            <w:tcW w:w="4531" w:type="dxa"/>
          </w:tcPr>
          <w:p w:rsidR="009749BB" w:rsidRDefault="009749BB"/>
        </w:tc>
      </w:tr>
      <w:tr w:rsidR="009749BB" w:rsidTr="009749BB">
        <w:tc>
          <w:tcPr>
            <w:tcW w:w="4531" w:type="dxa"/>
          </w:tcPr>
          <w:p w:rsidR="009749BB" w:rsidRDefault="000B4EE3" w:rsidP="000B4EE3">
            <w:pPr>
              <w:pStyle w:val="Paragraphedeliste"/>
              <w:numPr>
                <w:ilvl w:val="0"/>
                <w:numId w:val="1"/>
              </w:numPr>
            </w:pPr>
            <w:r>
              <w:t>Entre nom de la sous-liste</w:t>
            </w:r>
          </w:p>
        </w:tc>
        <w:tc>
          <w:tcPr>
            <w:tcW w:w="4531" w:type="dxa"/>
          </w:tcPr>
          <w:p w:rsidR="009749BB" w:rsidRDefault="000B4EE3" w:rsidP="000B4EE3">
            <w:pPr>
              <w:pStyle w:val="Paragraphedeliste"/>
              <w:numPr>
                <w:ilvl w:val="0"/>
                <w:numId w:val="1"/>
              </w:numPr>
            </w:pPr>
            <w:r>
              <w:t>Créer la sous-liste dans la DB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/>
        </w:tc>
        <w:tc>
          <w:tcPr>
            <w:tcW w:w="4531" w:type="dxa"/>
          </w:tcPr>
          <w:p w:rsidR="009749BB" w:rsidRDefault="009749BB"/>
        </w:tc>
      </w:tr>
    </w:tbl>
    <w:p w:rsidR="009749BB" w:rsidRDefault="009749BB"/>
    <w:p w:rsidR="009749BB" w:rsidRDefault="009749BB" w:rsidP="009749BB">
      <w:pPr>
        <w:pStyle w:val="Titre2"/>
      </w:pPr>
      <w:r>
        <w:t>Enchainements alternatifs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"/>
        <w:gridCol w:w="1572"/>
        <w:gridCol w:w="3108"/>
        <w:gridCol w:w="3938"/>
      </w:tblGrid>
      <w:tr w:rsidR="009749BB" w:rsidRPr="009749BB" w:rsidTr="009749BB">
        <w:tc>
          <w:tcPr>
            <w:tcW w:w="403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9749BB" w:rsidTr="009749BB">
        <w:tc>
          <w:tcPr>
            <w:tcW w:w="403" w:type="dxa"/>
          </w:tcPr>
          <w:p w:rsidR="009749BB" w:rsidRDefault="000B4EE3">
            <w:r>
              <w:t xml:space="preserve">3b </w:t>
            </w:r>
          </w:p>
        </w:tc>
        <w:tc>
          <w:tcPr>
            <w:tcW w:w="1577" w:type="dxa"/>
          </w:tcPr>
          <w:p w:rsidR="009749BB" w:rsidRDefault="000B4EE3">
            <w:r>
              <w:t>Nom déjà existant</w:t>
            </w:r>
          </w:p>
        </w:tc>
        <w:tc>
          <w:tcPr>
            <w:tcW w:w="3123" w:type="dxa"/>
          </w:tcPr>
          <w:p w:rsidR="009749BB" w:rsidRDefault="000B4EE3">
            <w:r>
              <w:t>Nom de la sous-liste existe et la création n’est pas possible.</w:t>
            </w:r>
          </w:p>
        </w:tc>
        <w:tc>
          <w:tcPr>
            <w:tcW w:w="3959" w:type="dxa"/>
          </w:tcPr>
          <w:p w:rsidR="009749BB" w:rsidRDefault="000B4EE3">
            <w:r>
              <w:t xml:space="preserve">Retour étape 2. </w:t>
            </w:r>
          </w:p>
        </w:tc>
      </w:tr>
      <w:tr w:rsidR="009749BB" w:rsidTr="009749BB">
        <w:tc>
          <w:tcPr>
            <w:tcW w:w="403" w:type="dxa"/>
          </w:tcPr>
          <w:p w:rsidR="009749BB" w:rsidRDefault="009749BB"/>
        </w:tc>
        <w:tc>
          <w:tcPr>
            <w:tcW w:w="1577" w:type="dxa"/>
          </w:tcPr>
          <w:p w:rsidR="009749BB" w:rsidRDefault="009749BB"/>
        </w:tc>
        <w:tc>
          <w:tcPr>
            <w:tcW w:w="3123" w:type="dxa"/>
          </w:tcPr>
          <w:p w:rsidR="009749BB" w:rsidRDefault="009749BB"/>
        </w:tc>
        <w:tc>
          <w:tcPr>
            <w:tcW w:w="3959" w:type="dxa"/>
          </w:tcPr>
          <w:p w:rsidR="009749BB" w:rsidRDefault="009749BB"/>
        </w:tc>
      </w:tr>
    </w:tbl>
    <w:p w:rsidR="009749BB" w:rsidRDefault="009749BB"/>
    <w:p w:rsidR="009749BB" w:rsidRDefault="009749BB" w:rsidP="009749BB">
      <w:pPr>
        <w:pStyle w:val="Titre2"/>
      </w:pPr>
      <w:r>
        <w:t>Enchainement d'erreurs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3"/>
        <w:gridCol w:w="1577"/>
        <w:gridCol w:w="3123"/>
        <w:gridCol w:w="3959"/>
      </w:tblGrid>
      <w:tr w:rsidR="009749BB" w:rsidRPr="009749BB" w:rsidTr="00293154">
        <w:tc>
          <w:tcPr>
            <w:tcW w:w="403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9749BB" w:rsidTr="00293154">
        <w:tc>
          <w:tcPr>
            <w:tcW w:w="403" w:type="dxa"/>
          </w:tcPr>
          <w:p w:rsidR="009749BB" w:rsidRDefault="009749BB" w:rsidP="00293154"/>
        </w:tc>
        <w:tc>
          <w:tcPr>
            <w:tcW w:w="1577" w:type="dxa"/>
          </w:tcPr>
          <w:p w:rsidR="009749BB" w:rsidRDefault="009749BB" w:rsidP="00293154"/>
        </w:tc>
        <w:tc>
          <w:tcPr>
            <w:tcW w:w="3123" w:type="dxa"/>
          </w:tcPr>
          <w:p w:rsidR="009749BB" w:rsidRDefault="009749BB" w:rsidP="00293154"/>
        </w:tc>
        <w:tc>
          <w:tcPr>
            <w:tcW w:w="3959" w:type="dxa"/>
          </w:tcPr>
          <w:p w:rsidR="009749BB" w:rsidRDefault="009749BB" w:rsidP="00293154"/>
        </w:tc>
      </w:tr>
    </w:tbl>
    <w:p w:rsidR="009749BB" w:rsidRDefault="009749BB"/>
    <w:p w:rsidR="009749BB" w:rsidRDefault="009749BB"/>
    <w:p w:rsidR="009749BB" w:rsidRDefault="009749BB" w:rsidP="009749BB">
      <w:pPr>
        <w:pStyle w:val="Titre2"/>
      </w:pPr>
      <w:r>
        <w:t>Postconditions</w:t>
      </w:r>
    </w:p>
    <w:p w:rsidR="009749BB" w:rsidRDefault="000B4EE3" w:rsidP="009749BB">
      <w:pPr>
        <w:tabs>
          <w:tab w:val="left" w:pos="2614"/>
        </w:tabs>
      </w:pPr>
      <w:r>
        <w:t xml:space="preserve"> Une nouvelle lise est crée dans une liste existante.</w:t>
      </w:r>
      <w:bookmarkStart w:id="0" w:name="_GoBack"/>
      <w:bookmarkEnd w:id="0"/>
    </w:p>
    <w:p w:rsidR="009749BB" w:rsidRDefault="009749BB" w:rsidP="009749BB">
      <w:pPr>
        <w:tabs>
          <w:tab w:val="left" w:pos="2614"/>
        </w:tabs>
      </w:pPr>
    </w:p>
    <w:sectPr w:rsidR="00974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80BBC"/>
    <w:multiLevelType w:val="hybridMultilevel"/>
    <w:tmpl w:val="D2F6B8F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83"/>
    <w:rsid w:val="000B4EE3"/>
    <w:rsid w:val="00377603"/>
    <w:rsid w:val="00613583"/>
    <w:rsid w:val="0097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0625"/>
  <w15:chartTrackingRefBased/>
  <w15:docId w15:val="{D4BDD75F-8F28-4F1F-8EC0-8AE945F1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4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B4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G0805\Downloads\app_uml-main\Scenario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Scenario</Template>
  <TotalTime>4</TotalTime>
  <Pages>1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VANDEMAELE Romain</dc:creator>
  <cp:keywords/>
  <dc:description/>
  <cp:lastModifiedBy>VANDEMAELE Romain</cp:lastModifiedBy>
  <cp:revision>2</cp:revision>
  <dcterms:created xsi:type="dcterms:W3CDTF">2022-06-16T09:56:00Z</dcterms:created>
  <dcterms:modified xsi:type="dcterms:W3CDTF">2022-06-16T10:00:00Z</dcterms:modified>
</cp:coreProperties>
</file>