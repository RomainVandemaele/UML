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A26A08">
              <w:t xml:space="preserve"> Modifier informations sur un manga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A26A08">
              <w:t xml:space="preserve">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  <w:r w:rsidR="00A26A08">
              <w:t xml:space="preserve"> </w:t>
            </w:r>
          </w:p>
          <w:p w:rsidR="00A26A08" w:rsidRDefault="00A26A08" w:rsidP="00A26A08">
            <w:r>
              <w:t xml:space="preserve">L’admin </w:t>
            </w:r>
            <w:r>
              <w:t>modifie les informations sur</w:t>
            </w:r>
            <w:r>
              <w:t xml:space="preserve"> un manga dans la DB avec les informations suivantes :</w:t>
            </w:r>
          </w:p>
          <w:p w:rsidR="00A26A08" w:rsidRDefault="00A26A08" w:rsidP="00A26A08">
            <w:r>
              <w:t>Nom</w:t>
            </w:r>
          </w:p>
          <w:p w:rsidR="00A26A08" w:rsidRDefault="00A26A08" w:rsidP="00A26A08">
            <w:r>
              <w:t>Auteurs</w:t>
            </w:r>
          </w:p>
          <w:p w:rsidR="00A26A08" w:rsidRDefault="00A26A08" w:rsidP="00A26A08">
            <w:r>
              <w:t>Image</w:t>
            </w:r>
          </w:p>
          <w:p w:rsidR="00A26A08" w:rsidRDefault="00A26A08" w:rsidP="00A26A08">
            <w:r>
              <w:t>Nombre de volume</w:t>
            </w:r>
          </w:p>
          <w:p w:rsidR="00A26A08" w:rsidRDefault="00A26A08" w:rsidP="00A26A08">
            <w:r>
              <w:t>Nombre de chapitre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A26A08">
              <w:t xml:space="preserve"> Admin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A26A08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A26A08" w:rsidRDefault="009749BB">
            <w:r>
              <w:t xml:space="preserve">Version : </w:t>
            </w:r>
            <w:r w:rsidR="00A26A08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A26A08">
              <w:t xml:space="preserve"> : Romain </w:t>
            </w:r>
            <w:proofErr w:type="spellStart"/>
            <w:r w:rsidR="00A26A08">
              <w:t>Vandemaele</w:t>
            </w:r>
            <w:proofErr w:type="spellEnd"/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9749BB" w:rsidRDefault="006A00DB">
      <w:r>
        <w:t>Manga modifié doit exister</w:t>
      </w:r>
    </w:p>
    <w:p w:rsidR="009749BB" w:rsidRDefault="009749BB"/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6A00DB" w:rsidP="006A00DB">
            <w:pPr>
              <w:jc w:val="center"/>
            </w:pPr>
            <w:r>
              <w:t>Admin</w:t>
            </w:r>
          </w:p>
        </w:tc>
        <w:tc>
          <w:tcPr>
            <w:tcW w:w="4531" w:type="dxa"/>
          </w:tcPr>
          <w:p w:rsidR="009749BB" w:rsidRDefault="006A00DB" w:rsidP="006A00DB">
            <w:pPr>
              <w:jc w:val="center"/>
            </w:pPr>
            <w:r>
              <w:t>SI</w:t>
            </w:r>
          </w:p>
        </w:tc>
      </w:tr>
      <w:tr w:rsidR="009749BB" w:rsidTr="009749BB">
        <w:tc>
          <w:tcPr>
            <w:tcW w:w="4531" w:type="dxa"/>
          </w:tcPr>
          <w:p w:rsidR="009749BB" w:rsidRDefault="006A00DB" w:rsidP="006A00DB">
            <w:pPr>
              <w:pStyle w:val="Paragraphedeliste"/>
              <w:numPr>
                <w:ilvl w:val="0"/>
                <w:numId w:val="1"/>
              </w:numPr>
            </w:pPr>
            <w:r>
              <w:t>Entre le om du manga et les informations à modifier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6A00DB" w:rsidP="006A00DB">
            <w:pPr>
              <w:pStyle w:val="Paragraphedeliste"/>
              <w:numPr>
                <w:ilvl w:val="0"/>
                <w:numId w:val="1"/>
              </w:numPr>
            </w:pPr>
            <w:r>
              <w:t>Envoyer nouvelles informations.</w:t>
            </w:r>
          </w:p>
        </w:tc>
        <w:tc>
          <w:tcPr>
            <w:tcW w:w="4531" w:type="dxa"/>
          </w:tcPr>
          <w:p w:rsidR="009749BB" w:rsidRDefault="006A00DB" w:rsidP="006A00DB">
            <w:pPr>
              <w:pStyle w:val="Paragraphedeliste"/>
              <w:numPr>
                <w:ilvl w:val="0"/>
                <w:numId w:val="1"/>
              </w:numPr>
            </w:pPr>
            <w:r>
              <w:t>Modifie les informations sur le manga dans la DB.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/>
        </w:tc>
        <w:tc>
          <w:tcPr>
            <w:tcW w:w="4531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5"/>
        <w:gridCol w:w="3107"/>
        <w:gridCol w:w="3936"/>
      </w:tblGrid>
      <w:tr w:rsidR="009749BB" w:rsidRPr="009749BB" w:rsidTr="006A00DB">
        <w:tc>
          <w:tcPr>
            <w:tcW w:w="444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5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0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36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6A00DB" w:rsidTr="006A00DB">
        <w:tc>
          <w:tcPr>
            <w:tcW w:w="444" w:type="dxa"/>
          </w:tcPr>
          <w:p w:rsidR="006A00DB" w:rsidRDefault="006A00DB" w:rsidP="006A00DB">
            <w:r>
              <w:t>2b</w:t>
            </w:r>
          </w:p>
        </w:tc>
        <w:tc>
          <w:tcPr>
            <w:tcW w:w="1575" w:type="dxa"/>
          </w:tcPr>
          <w:p w:rsidR="006A00DB" w:rsidRDefault="006A00DB" w:rsidP="006A00DB">
            <w:r>
              <w:t>Informations incorrects</w:t>
            </w:r>
          </w:p>
        </w:tc>
        <w:tc>
          <w:tcPr>
            <w:tcW w:w="3107" w:type="dxa"/>
          </w:tcPr>
          <w:p w:rsidR="006A00DB" w:rsidRDefault="006A00DB" w:rsidP="006A00DB">
            <w:r>
              <w:t>Les informations remplis par l’admin ne sont pas au bon format pour la DB</w:t>
            </w:r>
          </w:p>
        </w:tc>
        <w:tc>
          <w:tcPr>
            <w:tcW w:w="3936" w:type="dxa"/>
          </w:tcPr>
          <w:p w:rsidR="006A00DB" w:rsidRDefault="006A00DB" w:rsidP="006A00DB">
            <w:r>
              <w:t>Retour à l’étape 1.</w:t>
            </w:r>
            <w:bookmarkStart w:id="0" w:name="_GoBack"/>
            <w:bookmarkEnd w:id="0"/>
          </w:p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9749BB" w:rsidRDefault="006A00DB" w:rsidP="009749BB">
      <w:pPr>
        <w:tabs>
          <w:tab w:val="left" w:pos="2614"/>
        </w:tabs>
      </w:pPr>
      <w:r>
        <w:t>Les informations du mangas sont modifié dans la base de données et donc aussi pour l’affichage dans les use cases « consulter * »</w:t>
      </w:r>
    </w:p>
    <w:p w:rsidR="009749BB" w:rsidRDefault="009749BB" w:rsidP="009749BB">
      <w:pPr>
        <w:tabs>
          <w:tab w:val="left" w:pos="2614"/>
        </w:tabs>
      </w:pP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91556"/>
    <w:multiLevelType w:val="hybridMultilevel"/>
    <w:tmpl w:val="4134E6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08"/>
    <w:rsid w:val="00377603"/>
    <w:rsid w:val="006A00DB"/>
    <w:rsid w:val="009749BB"/>
    <w:rsid w:val="00A2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0625"/>
  <w15:chartTrackingRefBased/>
  <w15:docId w15:val="{FEB98693-8668-4A7F-9B7E-BC6C6944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A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8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2</cp:revision>
  <dcterms:created xsi:type="dcterms:W3CDTF">2022-06-16T09:47:00Z</dcterms:created>
  <dcterms:modified xsi:type="dcterms:W3CDTF">2022-06-16T09:56:00Z</dcterms:modified>
</cp:coreProperties>
</file>