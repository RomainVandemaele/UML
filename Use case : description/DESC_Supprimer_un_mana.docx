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1D7C5B">
              <w:t xml:space="preserve"> Supprimer un manga  à sa liste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1D7C5B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1D7C5B">
              <w:t xml:space="preserve"> L’utilisateur supprime un manga dans sa liste.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1D7C5B">
              <w:t xml:space="preserve"> Utilisateurs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1D7C5B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1D7C5B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1D7C5B">
              <w:t xml:space="preserve"> :  Romain </w:t>
            </w:r>
            <w:proofErr w:type="spellStart"/>
            <w:r w:rsidR="001D7C5B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C74A15" w:rsidRDefault="00C74A15" w:rsidP="00C74A15">
      <w:r>
        <w:t>Être dans le use case « consulter sa liste »</w:t>
      </w:r>
      <w:bookmarkStart w:id="0" w:name="_GoBack"/>
      <w:bookmarkEnd w:id="0"/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0921BE" w:rsidP="000921BE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0921BE" w:rsidP="000921BE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0921BE" w:rsidP="000921BE">
            <w:pPr>
              <w:pStyle w:val="Paragraphedeliste"/>
              <w:numPr>
                <w:ilvl w:val="0"/>
                <w:numId w:val="1"/>
              </w:numPr>
            </w:pPr>
            <w:r>
              <w:t>Sélectionne le manga à supprimer.</w:t>
            </w:r>
          </w:p>
        </w:tc>
        <w:tc>
          <w:tcPr>
            <w:tcW w:w="4531" w:type="dxa"/>
          </w:tcPr>
          <w:p w:rsidR="009749BB" w:rsidRDefault="000921BE" w:rsidP="000921BE">
            <w:pPr>
              <w:pStyle w:val="Paragraphedeliste"/>
              <w:numPr>
                <w:ilvl w:val="0"/>
                <w:numId w:val="1"/>
              </w:numPr>
            </w:pPr>
            <w:r>
              <w:t>Enlève dans la DB le manga de la liste de l’utilisateur.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749BB" w:rsidP="00293154"/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C74A15" w:rsidRDefault="00C74A15" w:rsidP="00C74A15">
      <w:pPr>
        <w:tabs>
          <w:tab w:val="left" w:pos="2614"/>
        </w:tabs>
      </w:pPr>
      <w:r>
        <w:t xml:space="preserve">Le manga sélectionné est </w:t>
      </w:r>
      <w:r>
        <w:t>supprimé</w:t>
      </w:r>
      <w:r>
        <w:t xml:space="preserve"> </w:t>
      </w:r>
      <w:r w:rsidR="002D0788">
        <w:t>de</w:t>
      </w:r>
      <w:r>
        <w:t xml:space="preserve"> sa liste.</w:t>
      </w:r>
    </w:p>
    <w:p w:rsidR="009749BB" w:rsidRDefault="009749BB" w:rsidP="009749BB">
      <w:pPr>
        <w:tabs>
          <w:tab w:val="left" w:pos="2614"/>
        </w:tabs>
      </w:pP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1DB8"/>
    <w:multiLevelType w:val="hybridMultilevel"/>
    <w:tmpl w:val="C18835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4C"/>
    <w:rsid w:val="000921BE"/>
    <w:rsid w:val="001D7C5B"/>
    <w:rsid w:val="002D0788"/>
    <w:rsid w:val="00377603"/>
    <w:rsid w:val="009749BB"/>
    <w:rsid w:val="00C74A15"/>
    <w:rsid w:val="00E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06EC087C-0683-41D2-ADDF-122C843D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9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6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5</cp:revision>
  <dcterms:created xsi:type="dcterms:W3CDTF">2022-06-16T09:22:00Z</dcterms:created>
  <dcterms:modified xsi:type="dcterms:W3CDTF">2022-06-16T09:28:00Z</dcterms:modified>
</cp:coreProperties>
</file>