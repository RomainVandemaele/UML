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3F16A4">
              <w:t xml:space="preserve"> Ajouter un manga à sa liste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3F16A4">
              <w:t xml:space="preserve"> très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</w:p>
          <w:p w:rsidR="003F16A4" w:rsidRDefault="003F16A4">
            <w:r>
              <w:t xml:space="preserve">L’utilisateur ajoute un manga à une de ses liste </w:t>
            </w:r>
            <w:proofErr w:type="spellStart"/>
            <w:r>
              <w:t>liste</w:t>
            </w:r>
            <w:proofErr w:type="spellEnd"/>
            <w:r>
              <w:t>.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3F16A4">
              <w:t>Utilisateur connecté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3F16A4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3F16A4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914F4B">
              <w:t xml:space="preserve"> : Romain </w:t>
            </w:r>
            <w:proofErr w:type="spellStart"/>
            <w:r w:rsidR="00914F4B">
              <w:t>Vandemaele</w:t>
            </w:r>
            <w:proofErr w:type="spellEnd"/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3F16A4">
      <w:bookmarkStart w:id="0" w:name="_Hlk106271125"/>
      <w:r>
        <w:t xml:space="preserve">Être dans </w:t>
      </w:r>
      <w:r w:rsidR="004D1AB9">
        <w:t>le use case « consulter sa liste »</w:t>
      </w:r>
    </w:p>
    <w:bookmarkEnd w:id="0"/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4D1AB9" w:rsidP="004D1AB9">
            <w:pPr>
              <w:jc w:val="center"/>
            </w:pPr>
            <w:r>
              <w:t>Utilisateur connecté</w:t>
            </w:r>
          </w:p>
        </w:tc>
        <w:tc>
          <w:tcPr>
            <w:tcW w:w="4531" w:type="dxa"/>
          </w:tcPr>
          <w:p w:rsidR="009749BB" w:rsidRDefault="004D1AB9" w:rsidP="004D1AB9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776E2D" w:rsidP="00776E2D">
            <w:pPr>
              <w:pStyle w:val="Paragraphedeliste"/>
              <w:numPr>
                <w:ilvl w:val="0"/>
                <w:numId w:val="1"/>
              </w:numPr>
            </w:pPr>
            <w:r>
              <w:t>Appuie ajoute manga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776E2D" w:rsidP="00776E2D">
            <w:pPr>
              <w:pStyle w:val="Paragraphedeliste"/>
              <w:numPr>
                <w:ilvl w:val="0"/>
                <w:numId w:val="1"/>
              </w:numPr>
            </w:pPr>
            <w:r>
              <w:t xml:space="preserve">Entre le nom du manga à ajouter dans la barre de recherche. </w:t>
            </w:r>
          </w:p>
        </w:tc>
        <w:tc>
          <w:tcPr>
            <w:tcW w:w="4531" w:type="dxa"/>
          </w:tcPr>
          <w:p w:rsidR="009749BB" w:rsidRDefault="00776E2D" w:rsidP="00776E2D">
            <w:pPr>
              <w:pStyle w:val="Paragraphedeliste"/>
              <w:numPr>
                <w:ilvl w:val="0"/>
                <w:numId w:val="1"/>
              </w:numPr>
            </w:pPr>
            <w:r>
              <w:t>Cherche les manga dont le nom correspond à la recherche de l’utilisateur</w:t>
            </w:r>
          </w:p>
        </w:tc>
      </w:tr>
      <w:tr w:rsidR="009749BB" w:rsidTr="009749BB">
        <w:tc>
          <w:tcPr>
            <w:tcW w:w="4531" w:type="dxa"/>
          </w:tcPr>
          <w:p w:rsidR="009749BB" w:rsidRDefault="00776E2D" w:rsidP="00776E2D">
            <w:pPr>
              <w:pStyle w:val="Paragraphedeliste"/>
              <w:numPr>
                <w:ilvl w:val="0"/>
                <w:numId w:val="1"/>
              </w:numPr>
            </w:pPr>
            <w:r>
              <w:t>Appuie sur l’un de résultats pour l’ajouter</w:t>
            </w:r>
          </w:p>
        </w:tc>
        <w:tc>
          <w:tcPr>
            <w:tcW w:w="4531" w:type="dxa"/>
          </w:tcPr>
          <w:p w:rsidR="009749BB" w:rsidRDefault="00776E2D" w:rsidP="00776E2D">
            <w:pPr>
              <w:pStyle w:val="Paragraphedeliste"/>
              <w:numPr>
                <w:ilvl w:val="0"/>
                <w:numId w:val="1"/>
              </w:numPr>
            </w:pPr>
            <w:r>
              <w:t>Ajoute le manga à la liste de l’utilisateur dans la DB.</w:t>
            </w:r>
          </w:p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2"/>
        <w:gridCol w:w="3110"/>
        <w:gridCol w:w="3936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776E2D" w:rsidP="00293154">
            <w:r>
              <w:t>3b</w:t>
            </w:r>
          </w:p>
        </w:tc>
        <w:tc>
          <w:tcPr>
            <w:tcW w:w="1577" w:type="dxa"/>
          </w:tcPr>
          <w:p w:rsidR="009749BB" w:rsidRDefault="00776E2D" w:rsidP="00293154">
            <w:r>
              <w:t>Pas de résultats</w:t>
            </w:r>
          </w:p>
        </w:tc>
        <w:tc>
          <w:tcPr>
            <w:tcW w:w="3123" w:type="dxa"/>
          </w:tcPr>
          <w:p w:rsidR="009749BB" w:rsidRDefault="00776E2D" w:rsidP="00293154">
            <w:r>
              <w:t>Pas de manga correspondant dans la DB.</w:t>
            </w:r>
          </w:p>
        </w:tc>
        <w:tc>
          <w:tcPr>
            <w:tcW w:w="3959" w:type="dxa"/>
          </w:tcPr>
          <w:p w:rsidR="009749BB" w:rsidRDefault="00776E2D" w:rsidP="00293154">
            <w:r>
              <w:t>Fin du use case ou retour au 2 pour un autre ajout</w:t>
            </w:r>
          </w:p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9749BB" w:rsidP="009749BB">
      <w:pPr>
        <w:tabs>
          <w:tab w:val="left" w:pos="2614"/>
        </w:tabs>
      </w:pPr>
    </w:p>
    <w:p w:rsidR="007A6C3A" w:rsidRDefault="007A6C3A" w:rsidP="009749BB">
      <w:pPr>
        <w:tabs>
          <w:tab w:val="left" w:pos="2614"/>
        </w:tabs>
      </w:pPr>
      <w:bookmarkStart w:id="1" w:name="_Hlk106271188"/>
      <w:bookmarkStart w:id="2" w:name="_GoBack"/>
      <w:r>
        <w:t xml:space="preserve">Le manga </w:t>
      </w:r>
      <w:r w:rsidR="006670C1">
        <w:t xml:space="preserve">sélectionné </w:t>
      </w:r>
      <w:r>
        <w:t xml:space="preserve">est ajouté </w:t>
      </w:r>
      <w:r w:rsidR="006670C1">
        <w:t>à sa liste.</w:t>
      </w:r>
    </w:p>
    <w:bookmarkEnd w:id="1"/>
    <w:bookmarkEnd w:id="2"/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B08FC"/>
    <w:multiLevelType w:val="hybridMultilevel"/>
    <w:tmpl w:val="A564956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00"/>
    <w:rsid w:val="001A1E00"/>
    <w:rsid w:val="00377603"/>
    <w:rsid w:val="003F16A4"/>
    <w:rsid w:val="004D1AB9"/>
    <w:rsid w:val="006670C1"/>
    <w:rsid w:val="00776E2D"/>
    <w:rsid w:val="007A6C3A"/>
    <w:rsid w:val="00914F4B"/>
    <w:rsid w:val="0097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20EB6651-F695-4316-8DFB-9C4B88AF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7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18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5</cp:revision>
  <dcterms:created xsi:type="dcterms:W3CDTF">2022-06-16T09:01:00Z</dcterms:created>
  <dcterms:modified xsi:type="dcterms:W3CDTF">2022-06-16T09:32:00Z</dcterms:modified>
</cp:coreProperties>
</file>