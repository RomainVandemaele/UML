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BB" w:rsidRDefault="009749BB" w:rsidP="009749BB">
      <w:pPr>
        <w:pStyle w:val="Titre1"/>
      </w:pPr>
      <w:r>
        <w:t>Sommaire d'identification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749BB">
            <w:r>
              <w:t>Titre :</w:t>
            </w:r>
            <w:r w:rsidR="003F6584">
              <w:t xml:space="preserve"> Mettre à jour l’avancement d’un manga</w:t>
            </w:r>
          </w:p>
        </w:tc>
        <w:tc>
          <w:tcPr>
            <w:tcW w:w="4531" w:type="dxa"/>
          </w:tcPr>
          <w:p w:rsidR="009749BB" w:rsidRDefault="009749BB">
            <w:r>
              <w:t>Type :</w:t>
            </w:r>
            <w:r w:rsidR="003F6584">
              <w:t xml:space="preserve"> très important</w:t>
            </w:r>
          </w:p>
        </w:tc>
      </w:tr>
      <w:tr w:rsidR="009749BB" w:rsidTr="00C15EB0">
        <w:tc>
          <w:tcPr>
            <w:tcW w:w="9062" w:type="dxa"/>
            <w:gridSpan w:val="2"/>
          </w:tcPr>
          <w:p w:rsidR="009749BB" w:rsidRDefault="009749BB">
            <w:r>
              <w:t>Résumé :</w:t>
            </w:r>
            <w:r w:rsidR="003F6584">
              <w:t xml:space="preserve"> L’ utilisateur met à jour un manga dans sa liste en indiquant ou il en est dans la lecture de celui-ci via deux manière différente :</w:t>
            </w:r>
          </w:p>
          <w:p w:rsidR="003F6584" w:rsidRDefault="003F6584"/>
          <w:p w:rsidR="003F6584" w:rsidRDefault="003F6584">
            <w:r>
              <w:t>Nombre de chapitres ou nombre de volumes lu.</w:t>
            </w:r>
          </w:p>
          <w:p w:rsidR="003F6584" w:rsidRDefault="003F6584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Acteurs : </w:t>
            </w:r>
            <w:r w:rsidR="003F6584">
              <w:t>Utilisateur connecté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Date de création : </w:t>
            </w:r>
            <w:r w:rsidR="003F6584">
              <w:t>16-06-2022</w:t>
            </w:r>
          </w:p>
        </w:tc>
        <w:tc>
          <w:tcPr>
            <w:tcW w:w="4531" w:type="dxa"/>
          </w:tcPr>
          <w:p w:rsidR="009749BB" w:rsidRDefault="009749BB">
            <w:r>
              <w:t xml:space="preserve">Date de mise à jour : 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Version : </w:t>
            </w:r>
            <w:r w:rsidR="003F6584">
              <w:t>1.0</w:t>
            </w:r>
          </w:p>
        </w:tc>
        <w:tc>
          <w:tcPr>
            <w:tcW w:w="4531" w:type="dxa"/>
          </w:tcPr>
          <w:p w:rsidR="009749BB" w:rsidRDefault="009749BB">
            <w:r>
              <w:t>Responsable</w:t>
            </w:r>
            <w:r w:rsidR="003F6584">
              <w:t xml:space="preserve"> : Romain </w:t>
            </w:r>
            <w:proofErr w:type="spellStart"/>
            <w:r w:rsidR="003F6584">
              <w:t>Vandemaele</w:t>
            </w:r>
            <w:proofErr w:type="spellEnd"/>
          </w:p>
        </w:tc>
      </w:tr>
    </w:tbl>
    <w:p w:rsidR="00377603" w:rsidRDefault="00377603"/>
    <w:p w:rsidR="009749BB" w:rsidRDefault="009749BB" w:rsidP="009749BB">
      <w:pPr>
        <w:pStyle w:val="Titre1"/>
      </w:pPr>
      <w:r>
        <w:t>Description des scénarios</w:t>
      </w:r>
    </w:p>
    <w:p w:rsidR="009749BB" w:rsidRDefault="009749BB" w:rsidP="009749BB">
      <w:pPr>
        <w:pStyle w:val="Titre2"/>
      </w:pPr>
      <w:r>
        <w:t>Préconditions</w:t>
      </w:r>
    </w:p>
    <w:p w:rsidR="009749BB" w:rsidRDefault="003F6584">
      <w:r>
        <w:t>Être dans « consulter information manga »</w:t>
      </w:r>
      <w:r w:rsidR="00916E66">
        <w:t xml:space="preserve"> en étant connecté.</w:t>
      </w:r>
    </w:p>
    <w:p w:rsidR="009749BB" w:rsidRDefault="009749BB"/>
    <w:p w:rsidR="009749BB" w:rsidRDefault="009749BB" w:rsidP="009749BB">
      <w:pPr>
        <w:pStyle w:val="Titre2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16E66" w:rsidP="00916E66">
            <w:pPr>
              <w:jc w:val="center"/>
            </w:pPr>
            <w:r>
              <w:t>Utilisateur connecté</w:t>
            </w:r>
          </w:p>
        </w:tc>
        <w:tc>
          <w:tcPr>
            <w:tcW w:w="4531" w:type="dxa"/>
          </w:tcPr>
          <w:p w:rsidR="009749BB" w:rsidRDefault="00916E66" w:rsidP="00916E66">
            <w:pPr>
              <w:jc w:val="center"/>
            </w:pPr>
            <w:r>
              <w:t>SI</w:t>
            </w:r>
          </w:p>
        </w:tc>
      </w:tr>
      <w:tr w:rsidR="009749BB" w:rsidTr="009749BB">
        <w:tc>
          <w:tcPr>
            <w:tcW w:w="4531" w:type="dxa"/>
          </w:tcPr>
          <w:p w:rsidR="009749BB" w:rsidRDefault="00916E66">
            <w:r>
              <w:t>1.Selectionner nombre de chapitre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16E66">
            <w:r>
              <w:t>2. Entrer le nouveau nombre de chapitre lu</w:t>
            </w:r>
          </w:p>
        </w:tc>
        <w:tc>
          <w:tcPr>
            <w:tcW w:w="4531" w:type="dxa"/>
          </w:tcPr>
          <w:p w:rsidR="009749BB" w:rsidRDefault="00916E66">
            <w:r>
              <w:t>3. Mettre à jour le nombre de chapitre lu par l’utilisateur pour le manga sélectionné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/>
        </w:tc>
        <w:tc>
          <w:tcPr>
            <w:tcW w:w="4531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Enchainements alternatifs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572"/>
        <w:gridCol w:w="3108"/>
        <w:gridCol w:w="3938"/>
      </w:tblGrid>
      <w:tr w:rsidR="009749BB" w:rsidRPr="009749BB" w:rsidTr="009749BB">
        <w:tc>
          <w:tcPr>
            <w:tcW w:w="40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9749BB">
        <w:tc>
          <w:tcPr>
            <w:tcW w:w="403" w:type="dxa"/>
          </w:tcPr>
          <w:p w:rsidR="009749BB" w:rsidRDefault="00E1437C">
            <w:r>
              <w:t>2b</w:t>
            </w:r>
          </w:p>
        </w:tc>
        <w:tc>
          <w:tcPr>
            <w:tcW w:w="1577" w:type="dxa"/>
          </w:tcPr>
          <w:p w:rsidR="009749BB" w:rsidRDefault="00E1437C">
            <w:r>
              <w:t>Nombre de volume</w:t>
            </w:r>
          </w:p>
        </w:tc>
        <w:tc>
          <w:tcPr>
            <w:tcW w:w="3123" w:type="dxa"/>
          </w:tcPr>
          <w:p w:rsidR="009749BB" w:rsidRDefault="00E1437C">
            <w:r>
              <w:t xml:space="preserve">Sélectionne nombre de volume </w:t>
            </w:r>
          </w:p>
        </w:tc>
        <w:tc>
          <w:tcPr>
            <w:tcW w:w="3959" w:type="dxa"/>
          </w:tcPr>
          <w:p w:rsidR="009749BB" w:rsidRDefault="00E1437C">
            <w:r>
              <w:t>Même scenario mais avec nombre de volume.</w:t>
            </w:r>
          </w:p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 d'erreurs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293154">
        <w:tc>
          <w:tcPr>
            <w:tcW w:w="40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293154">
        <w:tc>
          <w:tcPr>
            <w:tcW w:w="403" w:type="dxa"/>
          </w:tcPr>
          <w:p w:rsidR="009749BB" w:rsidRDefault="009749BB" w:rsidP="00293154"/>
        </w:tc>
        <w:tc>
          <w:tcPr>
            <w:tcW w:w="1577" w:type="dxa"/>
          </w:tcPr>
          <w:p w:rsidR="009749BB" w:rsidRDefault="009749BB" w:rsidP="00293154"/>
        </w:tc>
        <w:tc>
          <w:tcPr>
            <w:tcW w:w="3123" w:type="dxa"/>
          </w:tcPr>
          <w:p w:rsidR="009749BB" w:rsidRDefault="009749BB" w:rsidP="00293154"/>
        </w:tc>
        <w:tc>
          <w:tcPr>
            <w:tcW w:w="3959" w:type="dxa"/>
          </w:tcPr>
          <w:p w:rsidR="009749BB" w:rsidRDefault="009749BB" w:rsidP="00293154"/>
        </w:tc>
      </w:tr>
    </w:tbl>
    <w:p w:rsidR="009749BB" w:rsidRDefault="009749BB"/>
    <w:p w:rsidR="009749BB" w:rsidRDefault="009749BB"/>
    <w:p w:rsidR="009749BB" w:rsidRDefault="009749BB" w:rsidP="009749BB">
      <w:pPr>
        <w:pStyle w:val="Titre2"/>
      </w:pPr>
      <w:r>
        <w:t>Postconditions</w:t>
      </w:r>
    </w:p>
    <w:p w:rsidR="009749BB" w:rsidRDefault="007F2792" w:rsidP="009749BB">
      <w:pPr>
        <w:tabs>
          <w:tab w:val="left" w:pos="2614"/>
        </w:tabs>
      </w:pPr>
      <w:r>
        <w:t>L’avancement de l’utilisateur dans le manga est modifié</w:t>
      </w:r>
      <w:r w:rsidR="008B4B0D">
        <w:t>.</w:t>
      </w:r>
      <w:bookmarkStart w:id="0" w:name="_GoBack"/>
      <w:bookmarkEnd w:id="0"/>
    </w:p>
    <w:p w:rsidR="009749BB" w:rsidRDefault="009749BB" w:rsidP="009749BB">
      <w:pPr>
        <w:tabs>
          <w:tab w:val="left" w:pos="2614"/>
        </w:tabs>
      </w:pPr>
    </w:p>
    <w:sectPr w:rsidR="0097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84"/>
    <w:rsid w:val="00377603"/>
    <w:rsid w:val="003F6584"/>
    <w:rsid w:val="007F2792"/>
    <w:rsid w:val="008B4B0D"/>
    <w:rsid w:val="00916E66"/>
    <w:rsid w:val="009749BB"/>
    <w:rsid w:val="00E1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0625"/>
  <w15:chartTrackingRefBased/>
  <w15:docId w15:val="{6309F9DA-8E32-4273-AD6F-0DF8F019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0805\Downloads\app_uml-main\Scenario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Scenario</Template>
  <TotalTime>11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VANDEMAELE Romain</dc:creator>
  <cp:keywords/>
  <dc:description/>
  <cp:lastModifiedBy>VANDEMAELE Romain</cp:lastModifiedBy>
  <cp:revision>4</cp:revision>
  <dcterms:created xsi:type="dcterms:W3CDTF">2022-06-16T09:28:00Z</dcterms:created>
  <dcterms:modified xsi:type="dcterms:W3CDTF">2022-06-16T09:40:00Z</dcterms:modified>
</cp:coreProperties>
</file>