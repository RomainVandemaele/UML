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9BB" w:rsidRDefault="009749BB" w:rsidP="009749BB">
      <w:pPr>
        <w:pStyle w:val="Titre1"/>
      </w:pPr>
      <w:r>
        <w:t>Sommaire d'identification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9749BB">
            <w:r>
              <w:t>Titre :</w:t>
            </w:r>
            <w:r w:rsidR="00C42327">
              <w:t xml:space="preserve"> Consulter information manga</w:t>
            </w:r>
          </w:p>
        </w:tc>
        <w:tc>
          <w:tcPr>
            <w:tcW w:w="4531" w:type="dxa"/>
          </w:tcPr>
          <w:p w:rsidR="009749BB" w:rsidRDefault="009749BB">
            <w:r>
              <w:t>Type :</w:t>
            </w:r>
            <w:r w:rsidR="00C42327">
              <w:t xml:space="preserve"> important</w:t>
            </w:r>
          </w:p>
        </w:tc>
      </w:tr>
      <w:tr w:rsidR="009749BB" w:rsidTr="00C15EB0">
        <w:tc>
          <w:tcPr>
            <w:tcW w:w="9062" w:type="dxa"/>
            <w:gridSpan w:val="2"/>
          </w:tcPr>
          <w:p w:rsidR="009749BB" w:rsidRDefault="009749BB">
            <w:r>
              <w:t>Résumé :</w:t>
            </w:r>
            <w:r w:rsidR="00C42327">
              <w:t xml:space="preserve"> Consulter les informations sur un manga :</w:t>
            </w:r>
          </w:p>
          <w:p w:rsidR="00AE68C9" w:rsidRDefault="00AE68C9">
            <w:r>
              <w:t>-Image d’illustration</w:t>
            </w:r>
          </w:p>
          <w:p w:rsidR="00C42327" w:rsidRDefault="00C42327">
            <w:r>
              <w:t>-Nom dans différents langues</w:t>
            </w:r>
          </w:p>
          <w:p w:rsidR="00C42327" w:rsidRDefault="00C42327">
            <w:r>
              <w:t>-Auteurs</w:t>
            </w:r>
          </w:p>
          <w:p w:rsidR="00C42327" w:rsidRDefault="00C42327">
            <w:r>
              <w:t>-nb Volume</w:t>
            </w:r>
          </w:p>
          <w:p w:rsidR="00C42327" w:rsidRDefault="00C42327">
            <w:r>
              <w:t>-nb Chapitre</w:t>
            </w:r>
          </w:p>
          <w:p w:rsidR="002B2961" w:rsidRDefault="002B2961">
            <w:r>
              <w:t>-Si connecté avancement dans le manga : nombre de chapitre et nombre de volume</w:t>
            </w:r>
            <w:bookmarkStart w:id="0" w:name="_GoBack"/>
            <w:bookmarkEnd w:id="0"/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Acteurs : </w:t>
            </w:r>
            <w:r w:rsidR="00C42327">
              <w:t xml:space="preserve"> Utilisateur et Utilisateur connecté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Date de création : </w:t>
            </w:r>
            <w:r w:rsidR="00C42327">
              <w:t>16-06-2022</w:t>
            </w:r>
          </w:p>
        </w:tc>
        <w:tc>
          <w:tcPr>
            <w:tcW w:w="4531" w:type="dxa"/>
          </w:tcPr>
          <w:p w:rsidR="009749BB" w:rsidRDefault="009749BB">
            <w:r>
              <w:t xml:space="preserve">Date de mise à jour : 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Version : </w:t>
            </w:r>
            <w:r w:rsidR="00C42327">
              <w:t>1.0</w:t>
            </w:r>
          </w:p>
        </w:tc>
        <w:tc>
          <w:tcPr>
            <w:tcW w:w="4531" w:type="dxa"/>
          </w:tcPr>
          <w:p w:rsidR="009749BB" w:rsidRDefault="009749BB">
            <w:r>
              <w:t>Responsable</w:t>
            </w:r>
            <w:r w:rsidR="00C42327">
              <w:t> : Romain VANDEMAELE</w:t>
            </w:r>
          </w:p>
        </w:tc>
      </w:tr>
    </w:tbl>
    <w:p w:rsidR="00377603" w:rsidRDefault="00377603"/>
    <w:p w:rsidR="009749BB" w:rsidRDefault="009749BB" w:rsidP="009749BB">
      <w:pPr>
        <w:pStyle w:val="Titre1"/>
      </w:pPr>
      <w:r>
        <w:t>Description des scénarios</w:t>
      </w:r>
    </w:p>
    <w:p w:rsidR="009749BB" w:rsidRDefault="009749BB" w:rsidP="009749BB">
      <w:pPr>
        <w:pStyle w:val="Titre2"/>
      </w:pPr>
      <w:r>
        <w:t>Préconditions</w:t>
      </w:r>
    </w:p>
    <w:p w:rsidR="009749BB" w:rsidRDefault="00C42327">
      <w:r>
        <w:t>Avoir été dans un des use case suivants :</w:t>
      </w:r>
    </w:p>
    <w:p w:rsidR="00C42327" w:rsidRDefault="00C42327">
      <w:r>
        <w:t>« Consulter la liste des manga », « Rechercher un manga » ou « consulter sa liste »</w:t>
      </w:r>
    </w:p>
    <w:p w:rsidR="009749BB" w:rsidRDefault="009749BB"/>
    <w:p w:rsidR="009749BB" w:rsidRDefault="009749BB" w:rsidP="009749BB">
      <w:pPr>
        <w:pStyle w:val="Titre2"/>
      </w:pPr>
      <w:r>
        <w:t>Scénario nominal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AE68C9" w:rsidP="00AE68C9">
            <w:pPr>
              <w:jc w:val="center"/>
            </w:pPr>
            <w:r>
              <w:t>Utilisateur (connecté)</w:t>
            </w:r>
          </w:p>
        </w:tc>
        <w:tc>
          <w:tcPr>
            <w:tcW w:w="4531" w:type="dxa"/>
          </w:tcPr>
          <w:p w:rsidR="009749BB" w:rsidRDefault="00AE68C9" w:rsidP="00AE68C9">
            <w:pPr>
              <w:jc w:val="center"/>
            </w:pPr>
            <w:r>
              <w:t>SI</w:t>
            </w:r>
          </w:p>
        </w:tc>
      </w:tr>
      <w:tr w:rsidR="009749BB" w:rsidTr="009749BB">
        <w:tc>
          <w:tcPr>
            <w:tcW w:w="4531" w:type="dxa"/>
          </w:tcPr>
          <w:p w:rsidR="009749BB" w:rsidRDefault="00AE68C9" w:rsidP="00AE68C9">
            <w:pPr>
              <w:pStyle w:val="Paragraphedeliste"/>
              <w:numPr>
                <w:ilvl w:val="0"/>
                <w:numId w:val="1"/>
              </w:numPr>
            </w:pPr>
            <w:r>
              <w:t xml:space="preserve">Depuis un use case précédant, </w:t>
            </w:r>
            <w:r w:rsidR="007D73AB">
              <w:t>appuyez</w:t>
            </w:r>
            <w:r>
              <w:t xml:space="preserve"> sur un manga</w:t>
            </w:r>
            <w:r w:rsidR="0097053E">
              <w:t xml:space="preserve"> affiché.</w:t>
            </w:r>
          </w:p>
        </w:tc>
        <w:tc>
          <w:tcPr>
            <w:tcW w:w="4531" w:type="dxa"/>
          </w:tcPr>
          <w:p w:rsidR="009749BB" w:rsidRDefault="00AB5E0C" w:rsidP="00AB5E0C">
            <w:pPr>
              <w:ind w:left="360"/>
            </w:pPr>
            <w:r>
              <w:t xml:space="preserve">2.Recherche </w:t>
            </w:r>
            <w:r w:rsidR="0097053E">
              <w:t>les informations sur le manga</w:t>
            </w:r>
            <w:r>
              <w:t xml:space="preserve"> dans la DB.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/>
        </w:tc>
        <w:tc>
          <w:tcPr>
            <w:tcW w:w="4531" w:type="dxa"/>
          </w:tcPr>
          <w:p w:rsidR="009749BB" w:rsidRDefault="00AB5E0C" w:rsidP="00AB5E0C">
            <w:pPr>
              <w:pStyle w:val="Paragraphedeliste"/>
              <w:numPr>
                <w:ilvl w:val="0"/>
                <w:numId w:val="1"/>
              </w:numPr>
            </w:pPr>
            <w:r>
              <w:t>Affiche les i</w:t>
            </w:r>
            <w:r w:rsidR="00277E92">
              <w:t>n</w:t>
            </w:r>
            <w:r>
              <w:t>formations</w:t>
            </w:r>
            <w:r w:rsidR="00494496">
              <w:t xml:space="preserve"> sur le manga </w:t>
            </w:r>
            <w:r w:rsidR="00C97BBC">
              <w:t>sélectionné</w:t>
            </w:r>
            <w:r w:rsidR="009656B4">
              <w:t>.</w:t>
            </w:r>
          </w:p>
        </w:tc>
      </w:tr>
    </w:tbl>
    <w:p w:rsidR="009749BB" w:rsidRDefault="009749BB"/>
    <w:p w:rsidR="009749BB" w:rsidRDefault="009749BB" w:rsidP="009749BB">
      <w:pPr>
        <w:pStyle w:val="Titre2"/>
      </w:pPr>
      <w:r>
        <w:t>Enchainements alternatifs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3"/>
        <w:gridCol w:w="1577"/>
        <w:gridCol w:w="3123"/>
        <w:gridCol w:w="3959"/>
      </w:tblGrid>
      <w:tr w:rsidR="009749BB" w:rsidRPr="009749BB" w:rsidTr="009749BB">
        <w:tc>
          <w:tcPr>
            <w:tcW w:w="40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9749BB">
        <w:tc>
          <w:tcPr>
            <w:tcW w:w="403" w:type="dxa"/>
          </w:tcPr>
          <w:p w:rsidR="009749BB" w:rsidRDefault="009749BB"/>
        </w:tc>
        <w:tc>
          <w:tcPr>
            <w:tcW w:w="1577" w:type="dxa"/>
          </w:tcPr>
          <w:p w:rsidR="009749BB" w:rsidRDefault="009749BB"/>
        </w:tc>
        <w:tc>
          <w:tcPr>
            <w:tcW w:w="3123" w:type="dxa"/>
          </w:tcPr>
          <w:p w:rsidR="009749BB" w:rsidRDefault="009749BB"/>
        </w:tc>
        <w:tc>
          <w:tcPr>
            <w:tcW w:w="3959" w:type="dxa"/>
          </w:tcPr>
          <w:p w:rsidR="009749BB" w:rsidRDefault="009749BB"/>
        </w:tc>
      </w:tr>
      <w:tr w:rsidR="009749BB" w:rsidTr="009749BB">
        <w:tc>
          <w:tcPr>
            <w:tcW w:w="403" w:type="dxa"/>
          </w:tcPr>
          <w:p w:rsidR="009749BB" w:rsidRDefault="009749BB"/>
        </w:tc>
        <w:tc>
          <w:tcPr>
            <w:tcW w:w="1577" w:type="dxa"/>
          </w:tcPr>
          <w:p w:rsidR="009749BB" w:rsidRDefault="009749BB"/>
        </w:tc>
        <w:tc>
          <w:tcPr>
            <w:tcW w:w="3123" w:type="dxa"/>
          </w:tcPr>
          <w:p w:rsidR="009749BB" w:rsidRDefault="009749BB"/>
        </w:tc>
        <w:tc>
          <w:tcPr>
            <w:tcW w:w="3959" w:type="dxa"/>
          </w:tcPr>
          <w:p w:rsidR="009749BB" w:rsidRDefault="009749BB"/>
        </w:tc>
      </w:tr>
    </w:tbl>
    <w:p w:rsidR="009749BB" w:rsidRDefault="009749BB"/>
    <w:p w:rsidR="009749BB" w:rsidRDefault="009749BB" w:rsidP="009749BB">
      <w:pPr>
        <w:pStyle w:val="Titre2"/>
      </w:pPr>
      <w:r>
        <w:t>Enchainement d'erreurs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3"/>
        <w:gridCol w:w="1577"/>
        <w:gridCol w:w="3123"/>
        <w:gridCol w:w="3959"/>
      </w:tblGrid>
      <w:tr w:rsidR="009749BB" w:rsidRPr="009749BB" w:rsidTr="00293154">
        <w:tc>
          <w:tcPr>
            <w:tcW w:w="40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293154">
        <w:tc>
          <w:tcPr>
            <w:tcW w:w="403" w:type="dxa"/>
          </w:tcPr>
          <w:p w:rsidR="009749BB" w:rsidRDefault="009749BB" w:rsidP="00293154"/>
        </w:tc>
        <w:tc>
          <w:tcPr>
            <w:tcW w:w="1577" w:type="dxa"/>
          </w:tcPr>
          <w:p w:rsidR="009749BB" w:rsidRDefault="009749BB" w:rsidP="00293154"/>
        </w:tc>
        <w:tc>
          <w:tcPr>
            <w:tcW w:w="3123" w:type="dxa"/>
          </w:tcPr>
          <w:p w:rsidR="009749BB" w:rsidRDefault="009749BB" w:rsidP="00293154"/>
        </w:tc>
        <w:tc>
          <w:tcPr>
            <w:tcW w:w="3959" w:type="dxa"/>
          </w:tcPr>
          <w:p w:rsidR="009749BB" w:rsidRDefault="009749BB" w:rsidP="00293154"/>
        </w:tc>
      </w:tr>
    </w:tbl>
    <w:p w:rsidR="009749BB" w:rsidRDefault="009749BB"/>
    <w:p w:rsidR="009749BB" w:rsidRDefault="009749BB"/>
    <w:p w:rsidR="009749BB" w:rsidRDefault="009749BB" w:rsidP="009749BB">
      <w:pPr>
        <w:pStyle w:val="Titre2"/>
      </w:pPr>
      <w:r>
        <w:t>Postconditions</w:t>
      </w:r>
    </w:p>
    <w:p w:rsidR="009749BB" w:rsidRDefault="00C97BBC" w:rsidP="009749BB">
      <w:pPr>
        <w:tabs>
          <w:tab w:val="left" w:pos="2614"/>
        </w:tabs>
      </w:pPr>
      <w:r>
        <w:t>Néant</w:t>
      </w:r>
    </w:p>
    <w:p w:rsidR="009749BB" w:rsidRDefault="009749BB" w:rsidP="009749BB">
      <w:pPr>
        <w:tabs>
          <w:tab w:val="left" w:pos="2614"/>
        </w:tabs>
      </w:pPr>
    </w:p>
    <w:sectPr w:rsidR="00974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34F8C"/>
    <w:multiLevelType w:val="hybridMultilevel"/>
    <w:tmpl w:val="3206593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DE"/>
    <w:rsid w:val="00277E92"/>
    <w:rsid w:val="002B2961"/>
    <w:rsid w:val="00377603"/>
    <w:rsid w:val="00494496"/>
    <w:rsid w:val="007D73AB"/>
    <w:rsid w:val="009656B4"/>
    <w:rsid w:val="0097053E"/>
    <w:rsid w:val="009749BB"/>
    <w:rsid w:val="00AB5E0C"/>
    <w:rsid w:val="00AE68C9"/>
    <w:rsid w:val="00C42327"/>
    <w:rsid w:val="00C97BBC"/>
    <w:rsid w:val="00D0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4AE2"/>
  <w15:chartTrackingRefBased/>
  <w15:docId w15:val="{8618B713-0133-4FD5-9E14-59C54705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4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E6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G0805\Downloads\app_uml-main\Scenario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Scenario</Template>
  <TotalTime>51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VANDEMAELE Romain</dc:creator>
  <cp:keywords/>
  <dc:description/>
  <cp:lastModifiedBy>VANDEMAELE Romain</cp:lastModifiedBy>
  <cp:revision>10</cp:revision>
  <dcterms:created xsi:type="dcterms:W3CDTF">2022-06-16T07:45:00Z</dcterms:created>
  <dcterms:modified xsi:type="dcterms:W3CDTF">2022-06-16T09:33:00Z</dcterms:modified>
</cp:coreProperties>
</file>